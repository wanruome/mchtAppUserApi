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验证码功能模版列表</w:t>
      </w:r>
    </w:p>
    <w:tbl>
      <w:tblPr>
        <w:tblStyle w:val="4"/>
        <w:tblW w:w="141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1105"/>
        <w:gridCol w:w="715"/>
        <w:gridCol w:w="704"/>
        <w:gridCol w:w="1327"/>
        <w:gridCol w:w="2308"/>
        <w:gridCol w:w="6415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MSG_FUNCTION</w:t>
            </w:r>
          </w:p>
        </w:tc>
        <w:tc>
          <w:tcPr>
            <w:tcW w:w="11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FUNCTION_NAME</w:t>
            </w:r>
          </w:p>
        </w:tc>
        <w:tc>
          <w:tcPr>
            <w:tcW w:w="7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AUTH_TYPE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NEED_MSGTOKEN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VERIFY_FIELD_NAME</w:t>
            </w: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MSG_MAPPING</w:t>
            </w:r>
          </w:p>
        </w:tc>
        <w:tc>
          <w:tcPr>
            <w:tcW w:w="6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MSG_TEMPLATE</w:t>
            </w:r>
          </w:p>
        </w:tc>
        <w:tc>
          <w:tcPr>
            <w:tcW w:w="9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注册用户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doRegister</w:t>
            </w:r>
          </w:p>
        </w:tc>
        <w:tc>
          <w:tcPr>
            <w:tcW w:w="6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亲爱的用户，{appName}欢迎您注册。您本次的验证码为:{msgCode}，验证码有效期为{msgValidTime}。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doFindPwd</w:t>
            </w:r>
          </w:p>
        </w:tc>
        <w:tc>
          <w:tcPr>
            <w:tcW w:w="6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{appName}提醒您正在{msgType}找回密码。您本次的验证码为:{msgCode}，验证码有效期为{msgValidTime}。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登录操作</w:t>
            </w:r>
          </w:p>
        </w:tc>
        <w:tc>
          <w:tcPr>
            <w:tcW w:w="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</w:t>
            </w: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64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亲爱的用户，{appName}欢迎您登录。您本次的验证码为:{msgCode}，验证码有效期为{msgValidTime}。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/app/userAccount/doModifyPwd</w:t>
            </w:r>
          </w:p>
        </w:tc>
        <w:tc>
          <w:tcPr>
            <w:tcW w:w="6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{appName}提醒您正在{msgType}修改密码。您本次的验证码为:{msgCode}，验证码有效期为{msgValidTime}。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修改手机号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newMobile</w:t>
            </w: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doModifyMobi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e</w:t>
            </w:r>
          </w:p>
        </w:tc>
        <w:tc>
          <w:tcPr>
            <w:tcW w:w="641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</w:rPr>
              <w:t>{appName}提醒您正在{msgTypeEmail}修改手机号。您本次的验证码为:{msgCode}，验证码有效期为{msgValidTime}。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修改邮箱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doModifyEmail</w:t>
            </w:r>
          </w:p>
        </w:tc>
        <w:tc>
          <w:tcPr>
            <w:tcW w:w="6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{appName}提醒您正在{msgTypeMobile}修改邮箱。您本次的验证码为:{msgCode}，验证码有效期为{msgValidTime}。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修改用户名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/app/userAccount/</w:t>
            </w:r>
            <w:r>
              <w:rPr>
                <w:rFonts w:hint="eastAsia"/>
                <w:vertAlign w:val="baseline"/>
              </w:rPr>
              <w:t>doModifyName</w:t>
            </w:r>
          </w:p>
        </w:tc>
        <w:tc>
          <w:tcPr>
            <w:tcW w:w="6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{appName}提醒您正在通过{msgType}修改用户名。您本次的验证码为:{msgCode}，验证码有效期为{msgValidTime}。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执行变更操作</w:t>
            </w:r>
          </w:p>
        </w:tc>
        <w:tc>
          <w:tcPr>
            <w:tcW w:w="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3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/app/msg/doGetMsgToken</w:t>
            </w:r>
          </w:p>
        </w:tc>
        <w:tc>
          <w:tcPr>
            <w:tcW w:w="6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{appName}提醒您正在执行{msgFunction}操作。您本次的验证码为:{msgCode}，验证码有效期为{msgValidTime}。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5" w:type="dxa"/>
          </w:tcPr>
          <w:p>
            <w:pPr>
              <w:rPr>
                <w:rFonts w:hint="eastAsia"/>
              </w:rPr>
            </w:pPr>
          </w:p>
        </w:tc>
        <w:tc>
          <w:tcPr>
            <w:tcW w:w="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74916"/>
    <w:rsid w:val="06EE674B"/>
    <w:rsid w:val="0BFC6248"/>
    <w:rsid w:val="0E987BF8"/>
    <w:rsid w:val="13107BF1"/>
    <w:rsid w:val="1F491C60"/>
    <w:rsid w:val="1F4E0CE2"/>
    <w:rsid w:val="22FA3D72"/>
    <w:rsid w:val="249E4237"/>
    <w:rsid w:val="2A03047D"/>
    <w:rsid w:val="2D4B343F"/>
    <w:rsid w:val="2E5839A8"/>
    <w:rsid w:val="2FA21FF4"/>
    <w:rsid w:val="327A55FA"/>
    <w:rsid w:val="33727DAB"/>
    <w:rsid w:val="353B44E5"/>
    <w:rsid w:val="35604933"/>
    <w:rsid w:val="36C92575"/>
    <w:rsid w:val="374C289A"/>
    <w:rsid w:val="37644EF9"/>
    <w:rsid w:val="37867785"/>
    <w:rsid w:val="3B3D61D0"/>
    <w:rsid w:val="3C8D0B81"/>
    <w:rsid w:val="43DC4095"/>
    <w:rsid w:val="460E636C"/>
    <w:rsid w:val="49B80C64"/>
    <w:rsid w:val="4A69394D"/>
    <w:rsid w:val="4EC408F4"/>
    <w:rsid w:val="4FF13B32"/>
    <w:rsid w:val="52EB2073"/>
    <w:rsid w:val="541255DC"/>
    <w:rsid w:val="54F41FD7"/>
    <w:rsid w:val="560D4A1E"/>
    <w:rsid w:val="57C476C3"/>
    <w:rsid w:val="57F00B17"/>
    <w:rsid w:val="58EA186E"/>
    <w:rsid w:val="5D0E36BC"/>
    <w:rsid w:val="5F2C1780"/>
    <w:rsid w:val="620E357A"/>
    <w:rsid w:val="64D2313B"/>
    <w:rsid w:val="68BB2B7B"/>
    <w:rsid w:val="6B334BDA"/>
    <w:rsid w:val="6D535020"/>
    <w:rsid w:val="6DE665DE"/>
    <w:rsid w:val="6E6C35AC"/>
    <w:rsid w:val="700853F2"/>
    <w:rsid w:val="74C1284C"/>
    <w:rsid w:val="76020097"/>
    <w:rsid w:val="76377C13"/>
    <w:rsid w:val="76522B4B"/>
    <w:rsid w:val="76797B99"/>
    <w:rsid w:val="785A11D0"/>
    <w:rsid w:val="7A243961"/>
    <w:rsid w:val="7C9E7958"/>
    <w:rsid w:val="7CA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2018-06-13T13:54:00Z</dcterms:created>
  <dc:creator>婉若小雪</dc:creator>
  <cp:lastModifiedBy>婉若小雪</cp:lastModifiedBy>
  <dcterms:modified xsi:type="dcterms:W3CDTF">2018-06-22T13:22:17Z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